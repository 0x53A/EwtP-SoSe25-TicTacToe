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9AC4F6" w14:textId="77777777" w:rsidR="007E78BB" w:rsidRDefault="00EE5D02" w:rsidP="007E78BB">
      <w:pPr>
        <w:rPr>
          <w:sz w:val="28"/>
          <w:szCs w:val="28"/>
        </w:rPr>
      </w:pPr>
      <w:r>
        <w:rPr>
          <w:noProof/>
          <w:lang w:val="en-US"/>
        </w:rPr>
        <w:drawing>
          <wp:anchor distT="0" distB="0" distL="114300" distR="114300" simplePos="0" relativeHeight="251659264" behindDoc="0" locked="0" layoutInCell="1" allowOverlap="1" wp14:anchorId="09A4A134" wp14:editId="0BC90E7A">
            <wp:simplePos x="0" y="0"/>
            <wp:positionH relativeFrom="page">
              <wp:posOffset>4933315</wp:posOffset>
            </wp:positionH>
            <wp:positionV relativeFrom="page">
              <wp:posOffset>323215</wp:posOffset>
            </wp:positionV>
            <wp:extent cx="2087880" cy="842010"/>
            <wp:effectExtent l="0" t="0" r="7620" b="0"/>
            <wp:wrapNone/>
            <wp:docPr id="17"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K2"/>
                    <pic:cNvPicPr>
                      <a:picLocks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087880" cy="8420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82C571" w14:textId="678FEB0B" w:rsidR="00C96C57" w:rsidRPr="007E78BB" w:rsidRDefault="004E734A" w:rsidP="00F61D6E">
      <w:pPr>
        <w:rPr>
          <w:sz w:val="28"/>
          <w:szCs w:val="28"/>
        </w:rPr>
      </w:pPr>
      <w:r>
        <w:rPr>
          <w:b/>
          <w:sz w:val="36"/>
          <w:szCs w:val="36"/>
        </w:rPr>
        <w:t>I_9:</w:t>
      </w:r>
      <w:r w:rsidR="00456B4D">
        <w:rPr>
          <w:b/>
          <w:sz w:val="36"/>
          <w:szCs w:val="36"/>
        </w:rPr>
        <w:t xml:space="preserve"> Tic Tac Toe Extended</w:t>
      </w:r>
      <w:r w:rsidR="00C96C57">
        <w:rPr>
          <w:b/>
          <w:sz w:val="36"/>
          <w:szCs w:val="36"/>
        </w:rPr>
        <w:t xml:space="preserve"> </w:t>
      </w:r>
      <w:r w:rsidR="00AA3652">
        <w:rPr>
          <w:b/>
          <w:sz w:val="36"/>
          <w:szCs w:val="36"/>
        </w:rPr>
        <w:t xml:space="preserve"> </w:t>
      </w:r>
    </w:p>
    <w:p w14:paraId="70DD631A" w14:textId="1738FB63" w:rsidR="009E59EC" w:rsidRPr="00AA3652" w:rsidRDefault="009E59EC" w:rsidP="00C0772A">
      <w:pPr>
        <w:spacing w:after="0" w:line="360" w:lineRule="auto"/>
        <w:jc w:val="center"/>
        <w:rPr>
          <w:sz w:val="24"/>
          <w:szCs w:val="24"/>
        </w:rPr>
      </w:pPr>
    </w:p>
    <w:p w14:paraId="782FE197" w14:textId="77777777" w:rsidR="00030382" w:rsidRPr="004E734A" w:rsidRDefault="00C96C57" w:rsidP="00874D56">
      <w:pPr>
        <w:spacing w:after="0" w:line="360" w:lineRule="auto"/>
        <w:jc w:val="both"/>
        <w:rPr>
          <w:b/>
          <w:sz w:val="32"/>
          <w:szCs w:val="32"/>
        </w:rPr>
      </w:pPr>
      <w:r w:rsidRPr="004E734A">
        <w:rPr>
          <w:b/>
          <w:sz w:val="32"/>
          <w:szCs w:val="32"/>
        </w:rPr>
        <w:t>Einleitung</w:t>
      </w:r>
    </w:p>
    <w:p w14:paraId="5FEE5584" w14:textId="77777777" w:rsidR="003E4B29" w:rsidRDefault="00C871B9" w:rsidP="007713A4">
      <w:pPr>
        <w:spacing w:after="0" w:line="360" w:lineRule="auto"/>
        <w:rPr>
          <w:bCs/>
          <w:sz w:val="24"/>
          <w:szCs w:val="24"/>
        </w:rPr>
      </w:pPr>
      <w:r>
        <w:rPr>
          <w:bCs/>
          <w:sz w:val="24"/>
          <w:szCs w:val="24"/>
        </w:rPr>
        <w:t>Den Spiele-Klassiker Tic Tac Toe kennt jeder, jedoch ist der Nachteil des Spiels, dass es nur derjenige gewinnen kann, der das Spiel beginnt. Bestenfalls geht das Spiel unentschieden aus. Um dem entgegen zu wirken, gibt es eine Variante, das „Ultimate Tic Tac Toe“ (s. Quellen).</w:t>
      </w:r>
      <w:r w:rsidR="003E4B29">
        <w:rPr>
          <w:bCs/>
          <w:sz w:val="24"/>
          <w:szCs w:val="24"/>
        </w:rPr>
        <w:t xml:space="preserve"> Das Spiel funktioniert so, dass in dem 3x3 Feld links oben angefangen wird und abhängig von der Wahl des Feldes des aktuellen Spielzuges wird dann </w:t>
      </w:r>
      <w:r w:rsidR="000B39E0">
        <w:rPr>
          <w:bCs/>
          <w:sz w:val="24"/>
          <w:szCs w:val="24"/>
        </w:rPr>
        <w:t xml:space="preserve">jeweils immer </w:t>
      </w:r>
      <w:r w:rsidR="003E4B29">
        <w:rPr>
          <w:bCs/>
          <w:sz w:val="24"/>
          <w:szCs w:val="24"/>
        </w:rPr>
        <w:t>das entsprechende Feld in der übergeordneten Matrix für den nächsten Spieler aktiviert, das heißt woanders können nun keine Spielzüge stattfinden.</w:t>
      </w:r>
      <w:r w:rsidR="00CA2DDE">
        <w:rPr>
          <w:bCs/>
          <w:sz w:val="24"/>
          <w:szCs w:val="24"/>
        </w:rPr>
        <w:t xml:space="preserve"> Das Spiel ist beendet, wenn wer eine Reihe in der übergeordneten Matrix „gewonnen“ hat.</w:t>
      </w:r>
      <w:r w:rsidR="007713A4">
        <w:rPr>
          <w:bCs/>
          <w:sz w:val="24"/>
          <w:szCs w:val="24"/>
        </w:rPr>
        <w:t xml:space="preserve"> Jedes Spielfeld, welches aktiviert wurde, nachdem es „gewonnen“ wurde, ergibt eine freie Feldwahl fuer den Spieler, der an der Reihe ist.</w:t>
      </w:r>
    </w:p>
    <w:p w14:paraId="555385F0" w14:textId="77777777" w:rsidR="00CA2DDE" w:rsidRDefault="00CA2DDE" w:rsidP="003E4B29">
      <w:pPr>
        <w:spacing w:after="0" w:line="360" w:lineRule="auto"/>
        <w:rPr>
          <w:bCs/>
          <w:sz w:val="24"/>
          <w:szCs w:val="24"/>
        </w:rPr>
      </w:pPr>
    </w:p>
    <w:p w14:paraId="004631FE" w14:textId="77777777" w:rsidR="00C96C57" w:rsidRPr="004E734A" w:rsidRDefault="00C96C57" w:rsidP="00874D56">
      <w:pPr>
        <w:spacing w:after="0" w:line="360" w:lineRule="auto"/>
        <w:jc w:val="both"/>
        <w:rPr>
          <w:b/>
          <w:sz w:val="32"/>
          <w:szCs w:val="32"/>
        </w:rPr>
      </w:pPr>
      <w:r w:rsidRPr="004E734A">
        <w:rPr>
          <w:b/>
          <w:sz w:val="32"/>
          <w:szCs w:val="32"/>
        </w:rPr>
        <w:t>Aufgabenstellung</w:t>
      </w:r>
    </w:p>
    <w:p w14:paraId="1FF87CAC" w14:textId="77777777" w:rsidR="003E4B29" w:rsidRPr="003E4B29" w:rsidRDefault="003E4B29" w:rsidP="003E4B29">
      <w:pPr>
        <w:spacing w:after="0" w:line="360" w:lineRule="auto"/>
        <w:rPr>
          <w:bCs/>
          <w:sz w:val="24"/>
          <w:szCs w:val="24"/>
        </w:rPr>
      </w:pPr>
      <w:r>
        <w:rPr>
          <w:bCs/>
          <w:sz w:val="24"/>
          <w:szCs w:val="24"/>
        </w:rPr>
        <w:t xml:space="preserve">In diesem Projekt soll eine 9x9 LED-Matrix erstellt werden, in der jede LED stellvertretend für ein Feld in dem Tic Tac Toe-Spiel steht. Da das Spiel für zwei Spieler ausgelegt ist und zudem noch das gerade aktivierte </w:t>
      </w:r>
      <w:r w:rsidR="00430D33">
        <w:rPr>
          <w:bCs/>
          <w:sz w:val="24"/>
          <w:szCs w:val="24"/>
        </w:rPr>
        <w:t>3x3-</w:t>
      </w:r>
      <w:r>
        <w:rPr>
          <w:bCs/>
          <w:sz w:val="24"/>
          <w:szCs w:val="24"/>
        </w:rPr>
        <w:t xml:space="preserve">Feld markiert werden muss, müssen die LEDs daher mindestens dreifarbig </w:t>
      </w:r>
      <w:r w:rsidR="00552577">
        <w:rPr>
          <w:bCs/>
          <w:sz w:val="24"/>
          <w:szCs w:val="24"/>
        </w:rPr>
        <w:t xml:space="preserve">vom Microcontroller </w:t>
      </w:r>
      <w:r>
        <w:rPr>
          <w:bCs/>
          <w:sz w:val="24"/>
          <w:szCs w:val="24"/>
        </w:rPr>
        <w:t xml:space="preserve">angesteuert werden können. </w:t>
      </w:r>
    </w:p>
    <w:p w14:paraId="1AD38A16" w14:textId="77777777" w:rsidR="008437F5" w:rsidRDefault="007A2BDA" w:rsidP="007A2BDA">
      <w:pPr>
        <w:spacing w:after="0" w:line="360" w:lineRule="auto"/>
        <w:jc w:val="both"/>
        <w:rPr>
          <w:sz w:val="24"/>
          <w:szCs w:val="24"/>
        </w:rPr>
      </w:pPr>
      <w:r>
        <w:rPr>
          <w:sz w:val="24"/>
          <w:szCs w:val="24"/>
        </w:rPr>
        <w:t>Die Implementierung der Aufgabe soll mit einem Microcontroller-Board und Matlab oder Simulink mithilfe eines entsprechendes Hardware Support Packages (HSP) realisiert werden. Zur Auswahl stehen das Discovery-Board STM32F4, der Seeeduino oder ein Arduino Due, falls die Spezifikationen des Seeeduino nicht ausreichen.</w:t>
      </w:r>
    </w:p>
    <w:p w14:paraId="40652750" w14:textId="77777777" w:rsidR="007A2BDA" w:rsidRDefault="007A2BDA" w:rsidP="007A2BDA">
      <w:pPr>
        <w:spacing w:after="0" w:line="360" w:lineRule="auto"/>
        <w:jc w:val="both"/>
        <w:rPr>
          <w:sz w:val="24"/>
          <w:szCs w:val="24"/>
        </w:rPr>
      </w:pPr>
    </w:p>
    <w:p w14:paraId="03A2002F" w14:textId="77777777" w:rsidR="00490420" w:rsidRDefault="00490420" w:rsidP="007A2BDA">
      <w:pPr>
        <w:spacing w:after="0" w:line="360" w:lineRule="auto"/>
        <w:jc w:val="both"/>
        <w:rPr>
          <w:sz w:val="24"/>
          <w:szCs w:val="24"/>
        </w:rPr>
      </w:pPr>
    </w:p>
    <w:p w14:paraId="78EDAF90" w14:textId="77777777" w:rsidR="00490420" w:rsidRDefault="00490420" w:rsidP="007A2BDA">
      <w:pPr>
        <w:spacing w:after="0" w:line="360" w:lineRule="auto"/>
        <w:jc w:val="both"/>
        <w:rPr>
          <w:sz w:val="24"/>
          <w:szCs w:val="24"/>
        </w:rPr>
      </w:pPr>
    </w:p>
    <w:p w14:paraId="6C37DDFB" w14:textId="77777777" w:rsidR="00370082" w:rsidRDefault="00370082">
      <w:pPr>
        <w:rPr>
          <w:b/>
          <w:sz w:val="32"/>
          <w:szCs w:val="32"/>
        </w:rPr>
      </w:pPr>
      <w:r>
        <w:rPr>
          <w:b/>
          <w:sz w:val="32"/>
          <w:szCs w:val="32"/>
        </w:rPr>
        <w:br w:type="page"/>
      </w:r>
    </w:p>
    <w:p w14:paraId="517512C2" w14:textId="2F91174E" w:rsidR="0070002D" w:rsidRPr="004E734A" w:rsidRDefault="0070002D" w:rsidP="0070002D">
      <w:pPr>
        <w:spacing w:after="0" w:line="360" w:lineRule="auto"/>
        <w:jc w:val="both"/>
        <w:rPr>
          <w:sz w:val="32"/>
          <w:szCs w:val="32"/>
        </w:rPr>
      </w:pPr>
      <w:r w:rsidRPr="004E734A">
        <w:rPr>
          <w:b/>
          <w:sz w:val="32"/>
          <w:szCs w:val="32"/>
        </w:rPr>
        <w:lastRenderedPageBreak/>
        <w:t>Anforderungsliste</w:t>
      </w:r>
    </w:p>
    <w:p w14:paraId="135D889A" w14:textId="77777777" w:rsidR="005375EC" w:rsidRDefault="007A2BDA" w:rsidP="00911A72">
      <w:pPr>
        <w:pStyle w:val="Listenabsatz"/>
        <w:numPr>
          <w:ilvl w:val="0"/>
          <w:numId w:val="4"/>
        </w:numPr>
        <w:spacing w:after="0" w:line="360" w:lineRule="auto"/>
        <w:jc w:val="both"/>
        <w:rPr>
          <w:sz w:val="24"/>
          <w:szCs w:val="24"/>
        </w:rPr>
      </w:pPr>
      <w:r w:rsidRPr="007A2BDA">
        <w:rPr>
          <w:sz w:val="24"/>
          <w:szCs w:val="24"/>
          <w:lang w:val="en-US"/>
        </w:rPr>
        <w:t xml:space="preserve">9x9 LED-Matrix mit mind. </w:t>
      </w:r>
      <w:r>
        <w:rPr>
          <w:sz w:val="24"/>
          <w:szCs w:val="24"/>
        </w:rPr>
        <w:t xml:space="preserve">3-farbigen LEDs (z.B. weiß für die </w:t>
      </w:r>
      <w:r w:rsidR="00911A72">
        <w:rPr>
          <w:sz w:val="24"/>
          <w:szCs w:val="24"/>
        </w:rPr>
        <w:t>3x3</w:t>
      </w:r>
      <w:r>
        <w:rPr>
          <w:sz w:val="24"/>
          <w:szCs w:val="24"/>
        </w:rPr>
        <w:t>-Feld-Aktivierung und rot und grün für die Spielerzüge) und passender Treiberelektronik</w:t>
      </w:r>
    </w:p>
    <w:p w14:paraId="064E338C" w14:textId="77777777" w:rsidR="00F90746" w:rsidRDefault="007A2BDA" w:rsidP="00874D56">
      <w:pPr>
        <w:pStyle w:val="Listenabsatz"/>
        <w:numPr>
          <w:ilvl w:val="0"/>
          <w:numId w:val="4"/>
        </w:numPr>
        <w:spacing w:after="0" w:line="360" w:lineRule="auto"/>
        <w:jc w:val="both"/>
        <w:rPr>
          <w:sz w:val="24"/>
          <w:szCs w:val="24"/>
        </w:rPr>
      </w:pPr>
      <w:r>
        <w:rPr>
          <w:sz w:val="24"/>
          <w:szCs w:val="24"/>
        </w:rPr>
        <w:t>Auswahl eines Microcontroller-Boards und Installation des dazugehörigen HSPs</w:t>
      </w:r>
    </w:p>
    <w:p w14:paraId="011C2CCC" w14:textId="77777777" w:rsidR="005375EC" w:rsidRDefault="007A2BDA" w:rsidP="004E7F57">
      <w:pPr>
        <w:pStyle w:val="Listenabsatz"/>
        <w:numPr>
          <w:ilvl w:val="0"/>
          <w:numId w:val="4"/>
        </w:numPr>
        <w:spacing w:after="0" w:line="360" w:lineRule="auto"/>
        <w:jc w:val="both"/>
        <w:rPr>
          <w:sz w:val="24"/>
          <w:szCs w:val="24"/>
        </w:rPr>
      </w:pPr>
      <w:r>
        <w:rPr>
          <w:sz w:val="24"/>
          <w:szCs w:val="24"/>
        </w:rPr>
        <w:t>Implementierung des Spiels analog zu dem in den Quellen angegebenen Browser-Spiel</w:t>
      </w:r>
      <w:r w:rsidR="004F292A">
        <w:rPr>
          <w:sz w:val="24"/>
          <w:szCs w:val="24"/>
        </w:rPr>
        <w:t>, entweder in Matlab, oder in Simulink</w:t>
      </w:r>
      <w:r w:rsidR="00C262DC">
        <w:rPr>
          <w:sz w:val="24"/>
          <w:szCs w:val="24"/>
        </w:rPr>
        <w:t xml:space="preserve">, erst einmal </w:t>
      </w:r>
      <w:r w:rsidR="00CA2DDE">
        <w:rPr>
          <w:sz w:val="24"/>
          <w:szCs w:val="24"/>
        </w:rPr>
        <w:t>im 2-Player-Modus</w:t>
      </w:r>
    </w:p>
    <w:p w14:paraId="30EF44A9" w14:textId="77777777" w:rsidR="00CA2DDE" w:rsidRDefault="00CA2DDE" w:rsidP="004E7F57">
      <w:pPr>
        <w:pStyle w:val="Listenabsatz"/>
        <w:numPr>
          <w:ilvl w:val="0"/>
          <w:numId w:val="4"/>
        </w:numPr>
        <w:spacing w:after="0" w:line="360" w:lineRule="auto"/>
        <w:jc w:val="both"/>
        <w:rPr>
          <w:sz w:val="24"/>
          <w:szCs w:val="24"/>
        </w:rPr>
      </w:pPr>
      <w:r>
        <w:rPr>
          <w:sz w:val="24"/>
          <w:szCs w:val="24"/>
        </w:rPr>
        <w:t>Implementierung des 1-Player-Modus</w:t>
      </w:r>
      <w:r w:rsidR="00490420">
        <w:rPr>
          <w:sz w:val="24"/>
          <w:szCs w:val="24"/>
        </w:rPr>
        <w:t xml:space="preserve"> (Microcontroller ist der 2. Spieler)</w:t>
      </w:r>
      <w:r w:rsidR="008702CF">
        <w:rPr>
          <w:sz w:val="24"/>
          <w:szCs w:val="24"/>
        </w:rPr>
        <w:t xml:space="preserve"> im nächsten Projekt!</w:t>
      </w:r>
    </w:p>
    <w:p w14:paraId="6629C3DC" w14:textId="77777777" w:rsidR="00887D7A" w:rsidRPr="00887D7A" w:rsidRDefault="00887D7A" w:rsidP="00887D7A">
      <w:pPr>
        <w:spacing w:after="0" w:line="360" w:lineRule="auto"/>
        <w:jc w:val="both"/>
        <w:rPr>
          <w:sz w:val="24"/>
          <w:szCs w:val="24"/>
        </w:rPr>
      </w:pPr>
    </w:p>
    <w:p w14:paraId="5F02C142" w14:textId="77777777" w:rsidR="00DF0F3A" w:rsidRPr="00632B55" w:rsidRDefault="00DF0F3A" w:rsidP="00DF0F3A">
      <w:pPr>
        <w:spacing w:after="0" w:line="360" w:lineRule="auto"/>
        <w:jc w:val="both"/>
        <w:rPr>
          <w:b/>
          <w:sz w:val="32"/>
          <w:szCs w:val="32"/>
        </w:rPr>
      </w:pPr>
      <w:r w:rsidRPr="00632B55">
        <w:rPr>
          <w:b/>
          <w:sz w:val="32"/>
          <w:szCs w:val="32"/>
        </w:rPr>
        <w:t>Teilaufgaben</w:t>
      </w:r>
    </w:p>
    <w:p w14:paraId="07BCD75F" w14:textId="77777777" w:rsidR="00DF0F3A" w:rsidRDefault="00DF0F3A" w:rsidP="00DF0F3A">
      <w:pPr>
        <w:spacing w:after="0" w:line="360" w:lineRule="auto"/>
        <w:jc w:val="both"/>
        <w:rPr>
          <w:sz w:val="24"/>
          <w:szCs w:val="24"/>
        </w:rPr>
      </w:pPr>
      <w:r>
        <w:rPr>
          <w:sz w:val="24"/>
          <w:szCs w:val="24"/>
        </w:rPr>
        <w:t>Die Aufgabe gliedert sich in folgende Teilaufgaben:</w:t>
      </w:r>
    </w:p>
    <w:p w14:paraId="729F1B8B" w14:textId="77777777" w:rsidR="00DF0F3A" w:rsidRPr="00600500" w:rsidRDefault="00DF0F3A" w:rsidP="00DF0F3A">
      <w:pPr>
        <w:pStyle w:val="Listenabsatz"/>
        <w:numPr>
          <w:ilvl w:val="0"/>
          <w:numId w:val="10"/>
        </w:numPr>
        <w:suppressAutoHyphens/>
        <w:spacing w:after="0" w:line="360" w:lineRule="auto"/>
        <w:jc w:val="both"/>
        <w:rPr>
          <w:sz w:val="24"/>
          <w:szCs w:val="24"/>
        </w:rPr>
      </w:pPr>
      <w:r w:rsidRPr="00600500">
        <w:rPr>
          <w:sz w:val="24"/>
          <w:szCs w:val="24"/>
        </w:rPr>
        <w:t xml:space="preserve">Brainstorming / Recherche / Erstellung einer Bedarfsliste (LEDs, Breadboard, etc.)  </w:t>
      </w:r>
    </w:p>
    <w:p w14:paraId="5CF0A100" w14:textId="77777777" w:rsidR="00DF0F3A" w:rsidRDefault="00DF0F3A" w:rsidP="00DF0F3A">
      <w:pPr>
        <w:pStyle w:val="Listenabsatz"/>
        <w:numPr>
          <w:ilvl w:val="0"/>
          <w:numId w:val="10"/>
        </w:numPr>
        <w:suppressAutoHyphens/>
        <w:spacing w:after="0" w:line="360" w:lineRule="auto"/>
        <w:jc w:val="both"/>
        <w:rPr>
          <w:sz w:val="24"/>
          <w:szCs w:val="24"/>
        </w:rPr>
      </w:pPr>
      <w:r>
        <w:rPr>
          <w:sz w:val="24"/>
          <w:szCs w:val="24"/>
        </w:rPr>
        <w:t>Aufteilung der anfallenden Aufgaben zwischen den TeilnehmerInnen</w:t>
      </w:r>
    </w:p>
    <w:p w14:paraId="165D606F" w14:textId="77777777" w:rsidR="00DF0F3A" w:rsidRDefault="00DF0F3A" w:rsidP="00DF0F3A">
      <w:pPr>
        <w:pStyle w:val="Listenabsatz"/>
        <w:numPr>
          <w:ilvl w:val="0"/>
          <w:numId w:val="10"/>
        </w:numPr>
        <w:suppressAutoHyphens/>
        <w:spacing w:after="0" w:line="360" w:lineRule="auto"/>
        <w:jc w:val="both"/>
        <w:rPr>
          <w:sz w:val="24"/>
          <w:szCs w:val="24"/>
        </w:rPr>
      </w:pPr>
      <w:r>
        <w:rPr>
          <w:sz w:val="24"/>
          <w:szCs w:val="24"/>
        </w:rPr>
        <w:t>Erstellung eines Projektablaufplans</w:t>
      </w:r>
    </w:p>
    <w:p w14:paraId="1749373A" w14:textId="77777777" w:rsidR="00DF0F3A" w:rsidRDefault="00DF0F3A" w:rsidP="00DF0F3A">
      <w:pPr>
        <w:pStyle w:val="Listenabsatz"/>
        <w:numPr>
          <w:ilvl w:val="0"/>
          <w:numId w:val="10"/>
        </w:numPr>
        <w:suppressAutoHyphens/>
        <w:spacing w:after="0" w:line="360" w:lineRule="auto"/>
        <w:jc w:val="both"/>
        <w:rPr>
          <w:sz w:val="24"/>
          <w:szCs w:val="24"/>
        </w:rPr>
      </w:pPr>
      <w:r>
        <w:rPr>
          <w:sz w:val="24"/>
          <w:szCs w:val="24"/>
        </w:rPr>
        <w:t>Implementierung und Test</w:t>
      </w:r>
    </w:p>
    <w:p w14:paraId="6ED868AF" w14:textId="77777777" w:rsidR="00DF0F3A" w:rsidRDefault="00DF0F3A" w:rsidP="00DF0F3A">
      <w:pPr>
        <w:pStyle w:val="Listenabsatz"/>
        <w:numPr>
          <w:ilvl w:val="0"/>
          <w:numId w:val="10"/>
        </w:numPr>
        <w:suppressAutoHyphens/>
        <w:spacing w:after="0" w:line="360" w:lineRule="auto"/>
        <w:jc w:val="both"/>
        <w:rPr>
          <w:sz w:val="24"/>
          <w:szCs w:val="24"/>
        </w:rPr>
      </w:pPr>
      <w:r>
        <w:rPr>
          <w:sz w:val="24"/>
          <w:szCs w:val="24"/>
        </w:rPr>
        <w:t>Erstellung der Dokumentation (WICHTIG: Vollständige und ehrliche Quellenangaben, auch KI oder Beispielprojekte aus dem Internet)</w:t>
      </w:r>
    </w:p>
    <w:p w14:paraId="7F34FFC0" w14:textId="77777777" w:rsidR="00DF0F3A" w:rsidRDefault="00DF0F3A" w:rsidP="00DF0F3A">
      <w:pPr>
        <w:pStyle w:val="Listenabsatz"/>
        <w:numPr>
          <w:ilvl w:val="0"/>
          <w:numId w:val="10"/>
        </w:numPr>
        <w:suppressAutoHyphens/>
        <w:spacing w:after="0" w:line="360" w:lineRule="auto"/>
        <w:jc w:val="both"/>
        <w:rPr>
          <w:sz w:val="24"/>
          <w:szCs w:val="24"/>
        </w:rPr>
      </w:pPr>
      <w:r>
        <w:rPr>
          <w:sz w:val="24"/>
          <w:szCs w:val="24"/>
        </w:rPr>
        <w:t>Erstellung Demo Video</w:t>
      </w:r>
    </w:p>
    <w:p w14:paraId="2F446475" w14:textId="77777777" w:rsidR="00DF0F3A" w:rsidRPr="00276D1C" w:rsidRDefault="00DF0F3A" w:rsidP="00DF0F3A">
      <w:pPr>
        <w:pStyle w:val="Listenabsatz"/>
        <w:numPr>
          <w:ilvl w:val="0"/>
          <w:numId w:val="10"/>
        </w:numPr>
        <w:suppressAutoHyphens/>
        <w:spacing w:after="0" w:line="360" w:lineRule="auto"/>
        <w:jc w:val="both"/>
        <w:rPr>
          <w:sz w:val="24"/>
          <w:szCs w:val="24"/>
        </w:rPr>
      </w:pPr>
      <w:r>
        <w:rPr>
          <w:sz w:val="24"/>
          <w:szCs w:val="24"/>
        </w:rPr>
        <w:t>Upload Projekt-Dokumentation &amp; Video in CampUAS (Aufgabe dazu wird noch erstellt)</w:t>
      </w:r>
    </w:p>
    <w:p w14:paraId="6DCEB225" w14:textId="77777777" w:rsidR="00DF0F3A" w:rsidRPr="00887D7A" w:rsidRDefault="00DF0F3A" w:rsidP="00DF0F3A">
      <w:pPr>
        <w:spacing w:after="0" w:line="360" w:lineRule="auto"/>
        <w:jc w:val="both"/>
        <w:rPr>
          <w:sz w:val="24"/>
          <w:szCs w:val="24"/>
        </w:rPr>
      </w:pPr>
    </w:p>
    <w:p w14:paraId="2D9526E2" w14:textId="77777777" w:rsidR="00DF0F3A" w:rsidRPr="00632B55" w:rsidRDefault="00DF0F3A" w:rsidP="00DF0F3A">
      <w:pPr>
        <w:spacing w:after="0" w:line="360" w:lineRule="auto"/>
        <w:jc w:val="both"/>
        <w:rPr>
          <w:b/>
          <w:sz w:val="32"/>
          <w:szCs w:val="32"/>
        </w:rPr>
      </w:pPr>
      <w:r>
        <w:rPr>
          <w:b/>
          <w:sz w:val="32"/>
          <w:szCs w:val="32"/>
        </w:rPr>
        <w:t>Projekt-Dokumentation B</w:t>
      </w:r>
      <w:r w:rsidRPr="00632B55">
        <w:rPr>
          <w:b/>
          <w:sz w:val="32"/>
          <w:szCs w:val="32"/>
        </w:rPr>
        <w:t>ericht</w:t>
      </w:r>
    </w:p>
    <w:p w14:paraId="4E01863D" w14:textId="77777777" w:rsidR="00DF0F3A" w:rsidRPr="00A31CB0" w:rsidRDefault="00DF0F3A" w:rsidP="00DF0F3A">
      <w:pPr>
        <w:spacing w:after="0" w:line="360" w:lineRule="auto"/>
        <w:rPr>
          <w:sz w:val="24"/>
          <w:szCs w:val="24"/>
        </w:rPr>
      </w:pPr>
      <w:r w:rsidRPr="00C96C57">
        <w:rPr>
          <w:sz w:val="24"/>
          <w:szCs w:val="24"/>
        </w:rPr>
        <w:t>Die Gruppe fertigt einen gemeinsamen Laborbericht an.</w:t>
      </w:r>
      <w:r>
        <w:rPr>
          <w:sz w:val="24"/>
          <w:szCs w:val="24"/>
        </w:rPr>
        <w:t xml:space="preserve"> Die Beiträge der einzelnen Gruppenmitglieder werden kenntlich gemacht. Bitte sehen Sie zu, dass alle zu gleichen Anteilen mit der technischen Realisierung befasst sind. Es sollen neben dem Bericht sämtliche Quell- und Modelldateien abgegeben werden (entweder alles als zip-Datei oder per Filesharing-Link).</w:t>
      </w:r>
    </w:p>
    <w:p w14:paraId="2B87BFB5" w14:textId="77777777" w:rsidR="00DF0F3A" w:rsidRDefault="00DF0F3A" w:rsidP="00DF0F3A">
      <w:pPr>
        <w:spacing w:after="0" w:line="360" w:lineRule="auto"/>
        <w:jc w:val="both"/>
        <w:rPr>
          <w:bCs/>
          <w:sz w:val="24"/>
          <w:szCs w:val="24"/>
          <w:lang w:val="nb-NO"/>
        </w:rPr>
      </w:pPr>
    </w:p>
    <w:p w14:paraId="11D24BAA" w14:textId="77777777" w:rsidR="00DF0F3A" w:rsidRDefault="00DF0F3A" w:rsidP="00DF0F3A">
      <w:pPr>
        <w:spacing w:after="0" w:line="240" w:lineRule="auto"/>
        <w:rPr>
          <w:b/>
          <w:sz w:val="32"/>
          <w:szCs w:val="32"/>
        </w:rPr>
      </w:pPr>
    </w:p>
    <w:p w14:paraId="151500DB" w14:textId="77777777" w:rsidR="00370082" w:rsidRDefault="00370082">
      <w:pPr>
        <w:rPr>
          <w:b/>
          <w:sz w:val="32"/>
          <w:szCs w:val="32"/>
        </w:rPr>
      </w:pPr>
      <w:r>
        <w:rPr>
          <w:b/>
          <w:sz w:val="32"/>
          <w:szCs w:val="32"/>
        </w:rPr>
        <w:br w:type="page"/>
      </w:r>
    </w:p>
    <w:p w14:paraId="4BAD621E" w14:textId="364BCD70" w:rsidR="00DF0F3A" w:rsidRPr="00632B55" w:rsidRDefault="00DF0F3A" w:rsidP="00DF0F3A">
      <w:pPr>
        <w:spacing w:after="0" w:line="360" w:lineRule="auto"/>
        <w:jc w:val="both"/>
        <w:rPr>
          <w:b/>
          <w:sz w:val="32"/>
          <w:szCs w:val="32"/>
        </w:rPr>
      </w:pPr>
      <w:r>
        <w:rPr>
          <w:b/>
          <w:sz w:val="32"/>
          <w:szCs w:val="32"/>
        </w:rPr>
        <w:lastRenderedPageBreak/>
        <w:t>Projekt-Präsentation / Live-Demo</w:t>
      </w:r>
    </w:p>
    <w:p w14:paraId="5599FCED" w14:textId="77777777" w:rsidR="00DF0F3A" w:rsidRPr="00185BB8" w:rsidRDefault="00DF0F3A" w:rsidP="00DF0F3A">
      <w:pPr>
        <w:spacing w:after="0" w:line="360" w:lineRule="auto"/>
        <w:rPr>
          <w:sz w:val="24"/>
          <w:szCs w:val="24"/>
        </w:rPr>
      </w:pPr>
      <w:r>
        <w:rPr>
          <w:sz w:val="24"/>
          <w:szCs w:val="24"/>
        </w:rPr>
        <w:t xml:space="preserve">Nach Abgabe der Projekt-Dokumentation muss das Projekt / die Lösung in einem kurzen Kolloquium präsentiert und demonstriert werden. </w:t>
      </w:r>
      <w:r>
        <w:rPr>
          <w:sz w:val="24"/>
          <w:szCs w:val="24"/>
        </w:rPr>
        <w:br/>
        <w:t>WICHTIG: Jeder Gruppenteilnehmer MUSS einen aktiven Part in der Präsentation haben.</w:t>
      </w:r>
      <w:r>
        <w:rPr>
          <w:sz w:val="24"/>
          <w:szCs w:val="24"/>
        </w:rPr>
        <w:br/>
        <w:t>Präsentationstermine werden voraussichtlich Anfang Oktober stattfinden (Terminwahl wird in CAMPUAS veröffentlicht)</w:t>
      </w:r>
    </w:p>
    <w:p w14:paraId="0F88FCBF" w14:textId="77777777" w:rsidR="00DF0F3A" w:rsidRPr="00645CDB" w:rsidRDefault="00DF0F3A" w:rsidP="00DF0F3A">
      <w:pPr>
        <w:spacing w:after="0" w:line="360" w:lineRule="auto"/>
        <w:jc w:val="both"/>
        <w:rPr>
          <w:bCs/>
          <w:sz w:val="24"/>
          <w:szCs w:val="24"/>
        </w:rPr>
      </w:pPr>
    </w:p>
    <w:p w14:paraId="1554ED67" w14:textId="77777777" w:rsidR="00DF0F3A" w:rsidRPr="00632B55" w:rsidRDefault="00DF0F3A" w:rsidP="00DF0F3A">
      <w:pPr>
        <w:spacing w:after="0" w:line="360" w:lineRule="auto"/>
        <w:jc w:val="both"/>
        <w:rPr>
          <w:b/>
          <w:sz w:val="32"/>
          <w:szCs w:val="32"/>
        </w:rPr>
      </w:pPr>
      <w:r w:rsidRPr="00632B55">
        <w:rPr>
          <w:b/>
          <w:sz w:val="32"/>
          <w:szCs w:val="32"/>
        </w:rPr>
        <w:t xml:space="preserve">Material </w:t>
      </w:r>
    </w:p>
    <w:p w14:paraId="76243CDD" w14:textId="77777777" w:rsidR="00DF0F3A" w:rsidRDefault="00DF0F3A" w:rsidP="00DF0F3A">
      <w:pPr>
        <w:pStyle w:val="Listenabsatz"/>
        <w:numPr>
          <w:ilvl w:val="0"/>
          <w:numId w:val="6"/>
        </w:numPr>
        <w:spacing w:after="0" w:line="360" w:lineRule="auto"/>
        <w:rPr>
          <w:sz w:val="24"/>
          <w:szCs w:val="24"/>
        </w:rPr>
      </w:pPr>
      <w:r>
        <w:rPr>
          <w:sz w:val="24"/>
          <w:szCs w:val="24"/>
        </w:rPr>
        <w:t>Seeduino / Arduino Due</w:t>
      </w:r>
    </w:p>
    <w:p w14:paraId="673FF02E" w14:textId="77777777" w:rsidR="00DF0F3A" w:rsidRDefault="00DF0F3A" w:rsidP="00DF0F3A">
      <w:pPr>
        <w:pStyle w:val="Listenabsatz"/>
        <w:numPr>
          <w:ilvl w:val="0"/>
          <w:numId w:val="6"/>
        </w:numPr>
        <w:spacing w:after="0" w:line="360" w:lineRule="auto"/>
        <w:rPr>
          <w:sz w:val="24"/>
          <w:szCs w:val="24"/>
        </w:rPr>
      </w:pPr>
      <w:r>
        <w:rPr>
          <w:sz w:val="24"/>
          <w:szCs w:val="24"/>
        </w:rPr>
        <w:t>Breadboard - Steckbrett</w:t>
      </w:r>
    </w:p>
    <w:p w14:paraId="1AEE0555" w14:textId="77777777" w:rsidR="00DF0F3A" w:rsidRDefault="00DF0F3A" w:rsidP="00DF0F3A">
      <w:pPr>
        <w:pStyle w:val="Listenabsatz"/>
        <w:numPr>
          <w:ilvl w:val="0"/>
          <w:numId w:val="6"/>
        </w:numPr>
        <w:spacing w:after="0" w:line="360" w:lineRule="auto"/>
        <w:rPr>
          <w:sz w:val="24"/>
          <w:szCs w:val="24"/>
        </w:rPr>
      </w:pPr>
      <w:r>
        <w:rPr>
          <w:sz w:val="24"/>
          <w:szCs w:val="24"/>
        </w:rPr>
        <w:t>Benötigte elektrische Bauteile für die Schaltung</w:t>
      </w:r>
    </w:p>
    <w:p w14:paraId="529EB1C8" w14:textId="77777777" w:rsidR="00421F6C" w:rsidRPr="00421F6C" w:rsidRDefault="00421F6C" w:rsidP="00421F6C">
      <w:pPr>
        <w:pStyle w:val="Listenabsatz"/>
        <w:numPr>
          <w:ilvl w:val="0"/>
          <w:numId w:val="9"/>
        </w:numPr>
        <w:rPr>
          <w:b/>
          <w:bCs/>
          <w:sz w:val="24"/>
          <w:szCs w:val="24"/>
        </w:rPr>
      </w:pPr>
      <w:r w:rsidRPr="00421F6C">
        <w:rPr>
          <w:b/>
          <w:bCs/>
          <w:sz w:val="24"/>
          <w:szCs w:val="24"/>
        </w:rPr>
        <w:t xml:space="preserve">Wichtiger Hinweis: </w:t>
      </w:r>
      <w:r w:rsidRPr="00421F6C">
        <w:rPr>
          <w:sz w:val="24"/>
          <w:szCs w:val="24"/>
        </w:rPr>
        <w:t>Wenn noch Komponenten/Bauteile zu bestellen sind, bitte zeitnah bei Frau Kramer / Michael Vanek Bescheid geben!</w:t>
      </w:r>
    </w:p>
    <w:p w14:paraId="5CC985D3" w14:textId="7010961A" w:rsidR="00421F6C" w:rsidRPr="00370082" w:rsidRDefault="00421F6C" w:rsidP="00972EA9">
      <w:pPr>
        <w:pStyle w:val="Listenabsatz"/>
        <w:numPr>
          <w:ilvl w:val="0"/>
          <w:numId w:val="9"/>
        </w:numPr>
        <w:spacing w:after="0" w:line="360" w:lineRule="auto"/>
        <w:jc w:val="both"/>
        <w:rPr>
          <w:b/>
          <w:sz w:val="24"/>
          <w:szCs w:val="24"/>
        </w:rPr>
      </w:pPr>
      <w:r w:rsidRPr="00370082">
        <w:rPr>
          <w:b/>
          <w:bCs/>
          <w:sz w:val="24"/>
          <w:szCs w:val="24"/>
        </w:rPr>
        <w:t>Die Hardware ist nach Abschluss des Projektes vollständig zurückzugeben.</w:t>
      </w:r>
    </w:p>
    <w:p w14:paraId="3E4BA977" w14:textId="77777777" w:rsidR="00421F6C" w:rsidRPr="009E59EC" w:rsidRDefault="00421F6C" w:rsidP="00874D56">
      <w:pPr>
        <w:spacing w:after="0" w:line="360" w:lineRule="auto"/>
        <w:jc w:val="both"/>
        <w:rPr>
          <w:b/>
          <w:sz w:val="24"/>
          <w:szCs w:val="24"/>
        </w:rPr>
      </w:pPr>
    </w:p>
    <w:p w14:paraId="2C3C9F02" w14:textId="77777777" w:rsidR="00295A37" w:rsidRPr="00F55FA5" w:rsidRDefault="00295A37" w:rsidP="00295A37">
      <w:pPr>
        <w:rPr>
          <w:b/>
          <w:sz w:val="36"/>
          <w:szCs w:val="36"/>
        </w:rPr>
      </w:pPr>
      <w:r w:rsidRPr="00F55FA5">
        <w:rPr>
          <w:b/>
          <w:sz w:val="36"/>
          <w:szCs w:val="36"/>
        </w:rPr>
        <w:t>Quellen</w:t>
      </w:r>
    </w:p>
    <w:p w14:paraId="2CACEBBD" w14:textId="77777777" w:rsidR="00295A37" w:rsidRDefault="00295A37" w:rsidP="00295A37">
      <w:pPr>
        <w:rPr>
          <w:sz w:val="24"/>
          <w:szCs w:val="24"/>
        </w:rPr>
      </w:pPr>
      <w:hyperlink r:id="rId9" w:history="1">
        <w:r w:rsidRPr="007810CA">
          <w:rPr>
            <w:rStyle w:val="Hyperlink"/>
            <w:sz w:val="24"/>
            <w:szCs w:val="24"/>
          </w:rPr>
          <w:t>https://de.mathworks.com/hardware-support/arduino.html</w:t>
        </w:r>
      </w:hyperlink>
    </w:p>
    <w:p w14:paraId="00DC8D9A" w14:textId="77777777" w:rsidR="00295A37" w:rsidRDefault="00295A37" w:rsidP="00295A37">
      <w:pPr>
        <w:rPr>
          <w:sz w:val="24"/>
          <w:szCs w:val="24"/>
        </w:rPr>
      </w:pPr>
      <w:hyperlink r:id="rId10" w:history="1">
        <w:r w:rsidRPr="007810CA">
          <w:rPr>
            <w:rStyle w:val="Hyperlink"/>
            <w:sz w:val="24"/>
            <w:szCs w:val="24"/>
          </w:rPr>
          <w:t>https://de.mathworks.com/discovery/arduino-programming-matlab-simulink.html</w:t>
        </w:r>
      </w:hyperlink>
    </w:p>
    <w:p w14:paraId="2830FB8D" w14:textId="77777777" w:rsidR="00295A37" w:rsidRDefault="00295A37" w:rsidP="00295A37">
      <w:pPr>
        <w:rPr>
          <w:sz w:val="24"/>
          <w:szCs w:val="24"/>
        </w:rPr>
      </w:pPr>
      <w:hyperlink r:id="rId11" w:history="1">
        <w:r w:rsidRPr="007810CA">
          <w:rPr>
            <w:rStyle w:val="Hyperlink"/>
            <w:sz w:val="24"/>
            <w:szCs w:val="24"/>
          </w:rPr>
          <w:t>https://www.pollin.at/p/bausatz-drei-in-reih-v1-0-811087</w:t>
        </w:r>
      </w:hyperlink>
    </w:p>
    <w:p w14:paraId="464A0248" w14:textId="77777777" w:rsidR="00295A37" w:rsidRDefault="00295A37" w:rsidP="00370082">
      <w:pPr>
        <w:spacing w:after="0" w:line="360" w:lineRule="auto"/>
        <w:jc w:val="both"/>
        <w:rPr>
          <w:b/>
          <w:sz w:val="32"/>
          <w:szCs w:val="32"/>
        </w:rPr>
      </w:pPr>
    </w:p>
    <w:p w14:paraId="020790C0" w14:textId="10E89933" w:rsidR="00370082" w:rsidRPr="00766F8D" w:rsidRDefault="00370082" w:rsidP="00370082">
      <w:pPr>
        <w:spacing w:after="0" w:line="360" w:lineRule="auto"/>
        <w:jc w:val="both"/>
        <w:rPr>
          <w:b/>
          <w:sz w:val="32"/>
          <w:szCs w:val="32"/>
        </w:rPr>
      </w:pPr>
      <w:r w:rsidRPr="00766F8D">
        <w:rPr>
          <w:b/>
          <w:sz w:val="32"/>
          <w:szCs w:val="32"/>
        </w:rPr>
        <w:t>Ansprechpartner</w:t>
      </w:r>
    </w:p>
    <w:p w14:paraId="7748CD45" w14:textId="77777777" w:rsidR="00370082" w:rsidRDefault="00370082" w:rsidP="00370082">
      <w:pPr>
        <w:spacing w:after="0" w:line="360" w:lineRule="auto"/>
        <w:jc w:val="both"/>
        <w:rPr>
          <w:sz w:val="24"/>
          <w:szCs w:val="24"/>
          <w:lang w:val="nb-NO"/>
        </w:rPr>
      </w:pPr>
      <w:r w:rsidRPr="00B46096">
        <w:rPr>
          <w:sz w:val="24"/>
          <w:szCs w:val="24"/>
          <w:lang w:val="nb-NO"/>
        </w:rPr>
        <w:t>V</w:t>
      </w:r>
      <w:r>
        <w:rPr>
          <w:sz w:val="24"/>
          <w:szCs w:val="24"/>
          <w:lang w:val="nb-NO"/>
        </w:rPr>
        <w:t>.</w:t>
      </w:r>
      <w:r w:rsidRPr="00B46096">
        <w:rPr>
          <w:sz w:val="24"/>
          <w:szCs w:val="24"/>
          <w:lang w:val="nb-NO"/>
        </w:rPr>
        <w:t xml:space="preserve"> Kramer (</w:t>
      </w:r>
      <w:hyperlink r:id="rId12" w:history="1">
        <w:r w:rsidRPr="007810CA">
          <w:rPr>
            <w:rStyle w:val="Hyperlink"/>
            <w:sz w:val="24"/>
            <w:szCs w:val="24"/>
            <w:lang w:val="nb-NO"/>
          </w:rPr>
          <w:t>virginia.kramer@fra-uas.de</w:t>
        </w:r>
      </w:hyperlink>
      <w:r w:rsidRPr="00B46096">
        <w:rPr>
          <w:sz w:val="24"/>
          <w:szCs w:val="24"/>
          <w:lang w:val="nb-NO"/>
        </w:rPr>
        <w:t>)</w:t>
      </w:r>
      <w:r>
        <w:rPr>
          <w:sz w:val="24"/>
          <w:szCs w:val="24"/>
          <w:lang w:val="nb-NO"/>
        </w:rPr>
        <w:t>, Lab.Ing. Mechatronik</w:t>
      </w:r>
    </w:p>
    <w:p w14:paraId="3EF7C0C3" w14:textId="77777777" w:rsidR="00370082" w:rsidRPr="00B6681B" w:rsidRDefault="00370082" w:rsidP="00370082">
      <w:pPr>
        <w:spacing w:after="0" w:line="360" w:lineRule="auto"/>
        <w:jc w:val="both"/>
        <w:rPr>
          <w:sz w:val="24"/>
          <w:szCs w:val="24"/>
          <w:lang w:val="nb-NO"/>
        </w:rPr>
      </w:pPr>
      <w:r>
        <w:rPr>
          <w:sz w:val="24"/>
          <w:szCs w:val="24"/>
          <w:lang w:val="nb-NO"/>
        </w:rPr>
        <w:t>M. Vanek (</w:t>
      </w:r>
      <w:hyperlink r:id="rId13" w:history="1">
        <w:r w:rsidRPr="007810CA">
          <w:rPr>
            <w:rStyle w:val="Hyperlink"/>
            <w:sz w:val="24"/>
            <w:szCs w:val="24"/>
            <w:lang w:val="nb-NO"/>
          </w:rPr>
          <w:t>michael.vanek@fra-uas.de</w:t>
        </w:r>
      </w:hyperlink>
      <w:r w:rsidRPr="00B6681B">
        <w:rPr>
          <w:lang w:val="nb-NO"/>
        </w:rPr>
        <w:t xml:space="preserve">, </w:t>
      </w:r>
      <w:r>
        <w:rPr>
          <w:sz w:val="24"/>
          <w:szCs w:val="24"/>
          <w:lang w:val="nb-NO"/>
        </w:rPr>
        <w:t>Lab.Ing. Mechatronik</w:t>
      </w:r>
    </w:p>
    <w:p w14:paraId="41AACA96" w14:textId="77777777" w:rsidR="00370082" w:rsidRPr="00B6681B" w:rsidRDefault="00370082" w:rsidP="00370082">
      <w:pPr>
        <w:spacing w:after="0" w:line="360" w:lineRule="auto"/>
        <w:rPr>
          <w:sz w:val="24"/>
          <w:szCs w:val="24"/>
          <w:lang w:val="nb-NO"/>
        </w:rPr>
      </w:pPr>
      <w:r w:rsidRPr="00B6681B">
        <w:rPr>
          <w:sz w:val="24"/>
          <w:szCs w:val="24"/>
          <w:lang w:val="nb-NO"/>
        </w:rPr>
        <w:t>T. Hebert (</w:t>
      </w:r>
      <w:hyperlink r:id="rId14" w:tooltip=" thebert@fra-uas.de" w:history="1">
        <w:r w:rsidRPr="00B6681B">
          <w:rPr>
            <w:rStyle w:val="Hyperlink"/>
            <w:sz w:val="24"/>
            <w:szCs w:val="24"/>
            <w:lang w:val="nb-NO"/>
          </w:rPr>
          <w:t>thebert@fra-uas.de</w:t>
        </w:r>
      </w:hyperlink>
      <w:r w:rsidRPr="00B6681B">
        <w:rPr>
          <w:sz w:val="24"/>
          <w:szCs w:val="24"/>
          <w:lang w:val="nb-NO"/>
        </w:rPr>
        <w:t xml:space="preserve">), </w:t>
      </w:r>
      <w:r>
        <w:rPr>
          <w:sz w:val="24"/>
          <w:szCs w:val="24"/>
          <w:lang w:val="nb-NO"/>
        </w:rPr>
        <w:t>Dozent EWTP</w:t>
      </w:r>
      <w:r w:rsidRPr="00B6681B">
        <w:rPr>
          <w:sz w:val="24"/>
          <w:szCs w:val="24"/>
          <w:lang w:val="nb-NO"/>
        </w:rPr>
        <w:br/>
        <w:t>Masoud Fahim (</w:t>
      </w:r>
      <w:hyperlink r:id="rId15" w:history="1">
        <w:r w:rsidRPr="00B6681B">
          <w:rPr>
            <w:rStyle w:val="Hyperlink"/>
            <w:sz w:val="24"/>
            <w:szCs w:val="24"/>
            <w:lang w:val="nb-NO"/>
          </w:rPr>
          <w:t>fahim@stud.fra-uas.de</w:t>
        </w:r>
      </w:hyperlink>
      <w:r w:rsidRPr="00B6681B">
        <w:rPr>
          <w:sz w:val="24"/>
          <w:szCs w:val="24"/>
          <w:lang w:val="nb-NO"/>
        </w:rPr>
        <w:t xml:space="preserve">), </w:t>
      </w:r>
      <w:r>
        <w:rPr>
          <w:sz w:val="24"/>
          <w:szCs w:val="24"/>
          <w:lang w:val="nb-NO"/>
        </w:rPr>
        <w:t>Tutor</w:t>
      </w:r>
    </w:p>
    <w:p w14:paraId="502ABCD9" w14:textId="77777777" w:rsidR="00370082" w:rsidRPr="006102F4" w:rsidRDefault="00370082" w:rsidP="00370082">
      <w:pPr>
        <w:spacing w:after="0" w:line="360" w:lineRule="auto"/>
        <w:jc w:val="both"/>
        <w:rPr>
          <w:sz w:val="24"/>
          <w:szCs w:val="24"/>
          <w:lang w:val="it-IT"/>
        </w:rPr>
      </w:pPr>
      <w:r w:rsidRPr="006102F4">
        <w:rPr>
          <w:sz w:val="24"/>
          <w:szCs w:val="24"/>
          <w:lang w:val="it-IT"/>
        </w:rPr>
        <w:t>Maria Ledezma (</w:t>
      </w:r>
      <w:hyperlink r:id="rId16" w:history="1">
        <w:r w:rsidRPr="006102F4">
          <w:rPr>
            <w:rStyle w:val="Hyperlink"/>
            <w:sz w:val="24"/>
            <w:szCs w:val="24"/>
            <w:lang w:val="it-IT"/>
          </w:rPr>
          <w:t>maria.ledezmaescobedo@stud.fra-uas.de</w:t>
        </w:r>
      </w:hyperlink>
      <w:r w:rsidRPr="006102F4">
        <w:rPr>
          <w:sz w:val="24"/>
          <w:szCs w:val="24"/>
          <w:lang w:val="it-IT"/>
        </w:rPr>
        <w:t>)</w:t>
      </w:r>
      <w:r>
        <w:rPr>
          <w:sz w:val="24"/>
          <w:szCs w:val="24"/>
          <w:lang w:val="it-IT"/>
        </w:rPr>
        <w:t>, Tutorin</w:t>
      </w:r>
    </w:p>
    <w:p w14:paraId="4C7AAD09" w14:textId="77777777" w:rsidR="009E36F2" w:rsidRPr="00370082" w:rsidRDefault="009E36F2" w:rsidP="00267736">
      <w:pPr>
        <w:rPr>
          <w:sz w:val="24"/>
          <w:szCs w:val="24"/>
          <w:lang w:val="it-IT"/>
        </w:rPr>
      </w:pPr>
    </w:p>
    <w:sectPr w:rsidR="009E36F2" w:rsidRPr="00370082">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24D6A0" w14:textId="77777777" w:rsidR="00C66A01" w:rsidRDefault="00C66A01" w:rsidP="00EE5D02">
      <w:pPr>
        <w:spacing w:after="0" w:line="240" w:lineRule="auto"/>
      </w:pPr>
      <w:r>
        <w:separator/>
      </w:r>
    </w:p>
  </w:endnote>
  <w:endnote w:type="continuationSeparator" w:id="0">
    <w:p w14:paraId="4E4A599E" w14:textId="77777777" w:rsidR="00C66A01" w:rsidRDefault="00C66A01" w:rsidP="00EE5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A973A3" w14:textId="77777777" w:rsidR="00AF47D3" w:rsidRDefault="00AF47D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4356708"/>
      <w:docPartObj>
        <w:docPartGallery w:val="Page Numbers (Bottom of Page)"/>
        <w:docPartUnique/>
      </w:docPartObj>
    </w:sdtPr>
    <w:sdtContent>
      <w:p w14:paraId="0B4AFB1B" w14:textId="07D3FDA3" w:rsidR="00AF47D3" w:rsidRDefault="00AF47D3">
        <w:pPr>
          <w:pStyle w:val="Fuzeile"/>
          <w:jc w:val="right"/>
        </w:pPr>
        <w:r>
          <w:fldChar w:fldCharType="begin"/>
        </w:r>
        <w:r>
          <w:instrText>PAGE   \* MERGEFORMAT</w:instrText>
        </w:r>
        <w:r>
          <w:fldChar w:fldCharType="separate"/>
        </w:r>
        <w:r>
          <w:t>2</w:t>
        </w:r>
        <w:r>
          <w:fldChar w:fldCharType="end"/>
        </w:r>
      </w:p>
    </w:sdtContent>
  </w:sdt>
  <w:p w14:paraId="792D2B3B" w14:textId="77777777" w:rsidR="00AF47D3" w:rsidRDefault="00AF47D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2148B" w14:textId="77777777" w:rsidR="00AF47D3" w:rsidRDefault="00AF47D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46F705" w14:textId="77777777" w:rsidR="00C66A01" w:rsidRDefault="00C66A01" w:rsidP="00EE5D02">
      <w:pPr>
        <w:spacing w:after="0" w:line="240" w:lineRule="auto"/>
      </w:pPr>
      <w:r>
        <w:separator/>
      </w:r>
    </w:p>
  </w:footnote>
  <w:footnote w:type="continuationSeparator" w:id="0">
    <w:p w14:paraId="387F491E" w14:textId="77777777" w:rsidR="00C66A01" w:rsidRDefault="00C66A01" w:rsidP="00EE5D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1BA58" w14:textId="77777777" w:rsidR="00AF47D3" w:rsidRDefault="00AF47D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E45EC1" w14:textId="77777777" w:rsidR="00C0772A" w:rsidRDefault="00EE5D02" w:rsidP="00C0772A">
    <w:pPr>
      <w:pStyle w:val="Kopfzeile"/>
      <w:rPr>
        <w:rFonts w:ascii="Calibri" w:hAnsi="Calibri"/>
        <w:b/>
        <w:sz w:val="28"/>
      </w:rPr>
    </w:pPr>
    <w:r w:rsidRPr="00EE5D02">
      <w:rPr>
        <w:rFonts w:ascii="Calibri" w:hAnsi="Calibri"/>
        <w:b/>
        <w:sz w:val="28"/>
      </w:rPr>
      <w:t xml:space="preserve">FB2, </w:t>
    </w:r>
    <w:r w:rsidR="009320C4">
      <w:rPr>
        <w:rFonts w:ascii="Calibri" w:hAnsi="Calibri"/>
        <w:b/>
        <w:sz w:val="28"/>
      </w:rPr>
      <w:t xml:space="preserve">Mechatronik </w:t>
    </w:r>
    <w:r w:rsidR="000843C6">
      <w:rPr>
        <w:rFonts w:ascii="Calibri" w:hAnsi="Calibri"/>
        <w:b/>
        <w:sz w:val="28"/>
      </w:rPr>
      <w:t>(</w:t>
    </w:r>
    <w:r w:rsidR="00C0772A">
      <w:rPr>
        <w:rFonts w:ascii="Calibri" w:hAnsi="Calibri"/>
        <w:b/>
        <w:sz w:val="28"/>
      </w:rPr>
      <w:t>BEng</w:t>
    </w:r>
    <w:r w:rsidR="000843C6">
      <w:rPr>
        <w:rFonts w:ascii="Calibri" w:hAnsi="Calibri"/>
        <w:b/>
        <w:sz w:val="28"/>
      </w:rPr>
      <w:t>),</w:t>
    </w:r>
    <w:r w:rsidRPr="00EE5D02">
      <w:rPr>
        <w:rFonts w:ascii="Calibri" w:hAnsi="Calibri"/>
        <w:b/>
        <w:sz w:val="28"/>
      </w:rPr>
      <w:br/>
      <w:t>LV „</w:t>
    </w:r>
    <w:r w:rsidR="00027F1F">
      <w:rPr>
        <w:rFonts w:ascii="Calibri" w:hAnsi="Calibri"/>
        <w:b/>
        <w:sz w:val="28"/>
      </w:rPr>
      <w:t>Einführung</w:t>
    </w:r>
    <w:r w:rsidR="00C0772A">
      <w:rPr>
        <w:rFonts w:ascii="Calibri" w:hAnsi="Calibri"/>
        <w:b/>
        <w:sz w:val="28"/>
      </w:rPr>
      <w:t xml:space="preserve"> in die wissenschaftlich-technische </w:t>
    </w:r>
  </w:p>
  <w:p w14:paraId="2C13D4F3" w14:textId="77777777" w:rsidR="00EE5D02" w:rsidRPr="00EE5D02" w:rsidRDefault="00C0772A" w:rsidP="00C0772A">
    <w:pPr>
      <w:pStyle w:val="Kopfzeile"/>
      <w:rPr>
        <w:rFonts w:ascii="Calibri" w:hAnsi="Calibri"/>
        <w:b/>
        <w:sz w:val="28"/>
      </w:rPr>
    </w:pPr>
    <w:r>
      <w:rPr>
        <w:rFonts w:ascii="Calibri" w:hAnsi="Calibri"/>
        <w:b/>
        <w:sz w:val="28"/>
      </w:rPr>
      <w:t>Programmierung</w:t>
    </w:r>
    <w:r w:rsidR="00EE5D02" w:rsidRPr="00EE5D02">
      <w:rPr>
        <w:rFonts w:ascii="Calibri" w:hAnsi="Calibri"/>
        <w:b/>
        <w:sz w:val="28"/>
      </w:rPr>
      <w:t xml:space="preserve">“, </w:t>
    </w:r>
    <w:r w:rsidR="009320C4">
      <w:rPr>
        <w:rFonts w:ascii="Calibri" w:hAnsi="Calibri"/>
        <w:b/>
        <w:sz w:val="28"/>
      </w:rPr>
      <w:t>SoSe 20</w:t>
    </w:r>
    <w:r w:rsidR="00C96C57">
      <w:rPr>
        <w:rFonts w:ascii="Calibri" w:hAnsi="Calibri"/>
        <w:b/>
        <w:sz w:val="28"/>
      </w:rPr>
      <w:t>2</w:t>
    </w:r>
    <w:r w:rsidR="00AA3652">
      <w:rPr>
        <w:rFonts w:ascii="Calibri" w:hAnsi="Calibri"/>
        <w:b/>
        <w:sz w:val="28"/>
      </w:rPr>
      <w:t>5</w:t>
    </w:r>
  </w:p>
  <w:p w14:paraId="0FDD4905" w14:textId="77777777" w:rsidR="00EE5D02" w:rsidRDefault="00EE5D0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6B1173" w14:textId="77777777" w:rsidR="00AF47D3" w:rsidRDefault="00AF47D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61821"/>
    <w:multiLevelType w:val="hybridMultilevel"/>
    <w:tmpl w:val="A85E9B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B3684A"/>
    <w:multiLevelType w:val="hybridMultilevel"/>
    <w:tmpl w:val="37C4E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0581459"/>
    <w:multiLevelType w:val="hybridMultilevel"/>
    <w:tmpl w:val="B8DC75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6B91BB7"/>
    <w:multiLevelType w:val="hybridMultilevel"/>
    <w:tmpl w:val="089E0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F134D3"/>
    <w:multiLevelType w:val="hybridMultilevel"/>
    <w:tmpl w:val="9A5424E2"/>
    <w:lvl w:ilvl="0" w:tplc="72C8C1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8F35545"/>
    <w:multiLevelType w:val="multilevel"/>
    <w:tmpl w:val="1FFEC86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536463D5"/>
    <w:multiLevelType w:val="hybridMultilevel"/>
    <w:tmpl w:val="78A0F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1741A8"/>
    <w:multiLevelType w:val="hybridMultilevel"/>
    <w:tmpl w:val="3690A7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CE261BC"/>
    <w:multiLevelType w:val="hybridMultilevel"/>
    <w:tmpl w:val="4AB69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7B95232"/>
    <w:multiLevelType w:val="hybridMultilevel"/>
    <w:tmpl w:val="28B89D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91379367">
    <w:abstractNumId w:val="9"/>
  </w:num>
  <w:num w:numId="2" w16cid:durableId="1861577373">
    <w:abstractNumId w:val="4"/>
  </w:num>
  <w:num w:numId="3" w16cid:durableId="829760222">
    <w:abstractNumId w:val="7"/>
  </w:num>
  <w:num w:numId="4" w16cid:durableId="1606883089">
    <w:abstractNumId w:val="8"/>
  </w:num>
  <w:num w:numId="5" w16cid:durableId="1169099675">
    <w:abstractNumId w:val="0"/>
  </w:num>
  <w:num w:numId="6" w16cid:durableId="245192011">
    <w:abstractNumId w:val="1"/>
  </w:num>
  <w:num w:numId="7" w16cid:durableId="1143700137">
    <w:abstractNumId w:val="3"/>
  </w:num>
  <w:num w:numId="8" w16cid:durableId="951135379">
    <w:abstractNumId w:val="6"/>
  </w:num>
  <w:num w:numId="9" w16cid:durableId="860513694">
    <w:abstractNumId w:val="2"/>
  </w:num>
  <w:num w:numId="10" w16cid:durableId="11834714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07B"/>
    <w:rsid w:val="00004CAD"/>
    <w:rsid w:val="00004DBB"/>
    <w:rsid w:val="0000594A"/>
    <w:rsid w:val="000166DA"/>
    <w:rsid w:val="00021C86"/>
    <w:rsid w:val="000226A5"/>
    <w:rsid w:val="00027F1F"/>
    <w:rsid w:val="00030382"/>
    <w:rsid w:val="00032B01"/>
    <w:rsid w:val="00045A2F"/>
    <w:rsid w:val="00051647"/>
    <w:rsid w:val="00063483"/>
    <w:rsid w:val="00066FC5"/>
    <w:rsid w:val="0007554B"/>
    <w:rsid w:val="00081935"/>
    <w:rsid w:val="00082714"/>
    <w:rsid w:val="000843C6"/>
    <w:rsid w:val="0009496C"/>
    <w:rsid w:val="000B39E0"/>
    <w:rsid w:val="000F19AA"/>
    <w:rsid w:val="0010627C"/>
    <w:rsid w:val="001070DB"/>
    <w:rsid w:val="00180BB1"/>
    <w:rsid w:val="00180D81"/>
    <w:rsid w:val="001A6558"/>
    <w:rsid w:val="001C32EB"/>
    <w:rsid w:val="001E5D53"/>
    <w:rsid w:val="001F3B04"/>
    <w:rsid w:val="001F66BF"/>
    <w:rsid w:val="002071B8"/>
    <w:rsid w:val="00211B3E"/>
    <w:rsid w:val="0022547F"/>
    <w:rsid w:val="0025350E"/>
    <w:rsid w:val="00267736"/>
    <w:rsid w:val="00295A37"/>
    <w:rsid w:val="00295ED7"/>
    <w:rsid w:val="002C50A5"/>
    <w:rsid w:val="002D681B"/>
    <w:rsid w:val="002E46F6"/>
    <w:rsid w:val="00303975"/>
    <w:rsid w:val="00315E18"/>
    <w:rsid w:val="00332DED"/>
    <w:rsid w:val="003418EB"/>
    <w:rsid w:val="00356B23"/>
    <w:rsid w:val="0036382A"/>
    <w:rsid w:val="00364062"/>
    <w:rsid w:val="00370082"/>
    <w:rsid w:val="003916F4"/>
    <w:rsid w:val="00392A9F"/>
    <w:rsid w:val="003B24E0"/>
    <w:rsid w:val="003B55B4"/>
    <w:rsid w:val="003E4B29"/>
    <w:rsid w:val="00402655"/>
    <w:rsid w:val="00417555"/>
    <w:rsid w:val="00420A24"/>
    <w:rsid w:val="00421F6C"/>
    <w:rsid w:val="00425B86"/>
    <w:rsid w:val="0042652C"/>
    <w:rsid w:val="00430D33"/>
    <w:rsid w:val="00437E44"/>
    <w:rsid w:val="00444A33"/>
    <w:rsid w:val="00447C19"/>
    <w:rsid w:val="00455332"/>
    <w:rsid w:val="00456B4D"/>
    <w:rsid w:val="00462873"/>
    <w:rsid w:val="0047163A"/>
    <w:rsid w:val="004863D0"/>
    <w:rsid w:val="00490420"/>
    <w:rsid w:val="004A17C7"/>
    <w:rsid w:val="004D5ACE"/>
    <w:rsid w:val="004E3301"/>
    <w:rsid w:val="004E734A"/>
    <w:rsid w:val="004E7F57"/>
    <w:rsid w:val="004F292A"/>
    <w:rsid w:val="004F35CB"/>
    <w:rsid w:val="00516738"/>
    <w:rsid w:val="005375EC"/>
    <w:rsid w:val="00537D92"/>
    <w:rsid w:val="00552577"/>
    <w:rsid w:val="00555576"/>
    <w:rsid w:val="0057734D"/>
    <w:rsid w:val="005866F9"/>
    <w:rsid w:val="00593BFB"/>
    <w:rsid w:val="005C11ED"/>
    <w:rsid w:val="005D2A6E"/>
    <w:rsid w:val="005D6DFF"/>
    <w:rsid w:val="00616B39"/>
    <w:rsid w:val="006222C2"/>
    <w:rsid w:val="00652981"/>
    <w:rsid w:val="00661921"/>
    <w:rsid w:val="006870D2"/>
    <w:rsid w:val="00693DFE"/>
    <w:rsid w:val="006A69DE"/>
    <w:rsid w:val="006C0AC4"/>
    <w:rsid w:val="006E6D9C"/>
    <w:rsid w:val="0070002D"/>
    <w:rsid w:val="0072541C"/>
    <w:rsid w:val="00741536"/>
    <w:rsid w:val="0074710E"/>
    <w:rsid w:val="007713A4"/>
    <w:rsid w:val="007A2BDA"/>
    <w:rsid w:val="007A3311"/>
    <w:rsid w:val="007B3F87"/>
    <w:rsid w:val="007C3A4E"/>
    <w:rsid w:val="007D57DB"/>
    <w:rsid w:val="007E78BB"/>
    <w:rsid w:val="007F2F41"/>
    <w:rsid w:val="008148F5"/>
    <w:rsid w:val="008350EE"/>
    <w:rsid w:val="008437F5"/>
    <w:rsid w:val="008702CF"/>
    <w:rsid w:val="00874D56"/>
    <w:rsid w:val="00886CBB"/>
    <w:rsid w:val="00887D7A"/>
    <w:rsid w:val="0089755F"/>
    <w:rsid w:val="008A011C"/>
    <w:rsid w:val="008D0776"/>
    <w:rsid w:val="008D1EC0"/>
    <w:rsid w:val="008F3DF1"/>
    <w:rsid w:val="009016FA"/>
    <w:rsid w:val="00901E7E"/>
    <w:rsid w:val="00911A72"/>
    <w:rsid w:val="0091307B"/>
    <w:rsid w:val="009265C1"/>
    <w:rsid w:val="009320C4"/>
    <w:rsid w:val="0093664B"/>
    <w:rsid w:val="00944CBE"/>
    <w:rsid w:val="00955119"/>
    <w:rsid w:val="009676EF"/>
    <w:rsid w:val="009B4579"/>
    <w:rsid w:val="009E36F2"/>
    <w:rsid w:val="009E59EC"/>
    <w:rsid w:val="00A03E8B"/>
    <w:rsid w:val="00A23B2D"/>
    <w:rsid w:val="00A313D2"/>
    <w:rsid w:val="00A31CB0"/>
    <w:rsid w:val="00A378E3"/>
    <w:rsid w:val="00A46594"/>
    <w:rsid w:val="00AA3652"/>
    <w:rsid w:val="00AA5305"/>
    <w:rsid w:val="00AB419D"/>
    <w:rsid w:val="00AC51CF"/>
    <w:rsid w:val="00AC7AC8"/>
    <w:rsid w:val="00AF47D3"/>
    <w:rsid w:val="00B02DB6"/>
    <w:rsid w:val="00B12445"/>
    <w:rsid w:val="00B1427D"/>
    <w:rsid w:val="00B1687F"/>
    <w:rsid w:val="00B2151A"/>
    <w:rsid w:val="00B3068A"/>
    <w:rsid w:val="00B46096"/>
    <w:rsid w:val="00B4706A"/>
    <w:rsid w:val="00B51190"/>
    <w:rsid w:val="00BA1E91"/>
    <w:rsid w:val="00BB2350"/>
    <w:rsid w:val="00BC7A16"/>
    <w:rsid w:val="00C0772A"/>
    <w:rsid w:val="00C07B88"/>
    <w:rsid w:val="00C262DC"/>
    <w:rsid w:val="00C427CD"/>
    <w:rsid w:val="00C42DF3"/>
    <w:rsid w:val="00C55A81"/>
    <w:rsid w:val="00C66A01"/>
    <w:rsid w:val="00C726AE"/>
    <w:rsid w:val="00C8076B"/>
    <w:rsid w:val="00C871B9"/>
    <w:rsid w:val="00C93ECA"/>
    <w:rsid w:val="00C96C57"/>
    <w:rsid w:val="00CA0E43"/>
    <w:rsid w:val="00CA2DDE"/>
    <w:rsid w:val="00CA55DF"/>
    <w:rsid w:val="00CD3364"/>
    <w:rsid w:val="00CD630B"/>
    <w:rsid w:val="00CE69CB"/>
    <w:rsid w:val="00D33DDB"/>
    <w:rsid w:val="00D508A4"/>
    <w:rsid w:val="00D61B3B"/>
    <w:rsid w:val="00D7626F"/>
    <w:rsid w:val="00D81019"/>
    <w:rsid w:val="00DA505D"/>
    <w:rsid w:val="00DB6A11"/>
    <w:rsid w:val="00DC6165"/>
    <w:rsid w:val="00DD444C"/>
    <w:rsid w:val="00DF0F3A"/>
    <w:rsid w:val="00E00073"/>
    <w:rsid w:val="00E14A68"/>
    <w:rsid w:val="00E30307"/>
    <w:rsid w:val="00E41FB0"/>
    <w:rsid w:val="00E520B2"/>
    <w:rsid w:val="00E53E15"/>
    <w:rsid w:val="00E63A11"/>
    <w:rsid w:val="00E90BEC"/>
    <w:rsid w:val="00EE5D02"/>
    <w:rsid w:val="00F13DCB"/>
    <w:rsid w:val="00F30303"/>
    <w:rsid w:val="00F53749"/>
    <w:rsid w:val="00F55FA5"/>
    <w:rsid w:val="00F575D7"/>
    <w:rsid w:val="00F61D6E"/>
    <w:rsid w:val="00F90746"/>
    <w:rsid w:val="00FB3AD5"/>
    <w:rsid w:val="00FC7A31"/>
    <w:rsid w:val="00FD1C7C"/>
    <w:rsid w:val="00FD444C"/>
    <w:rsid w:val="00FE33D7"/>
    <w:rsid w:val="00FE4601"/>
    <w:rsid w:val="00FE695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464F3"/>
  <w15:docId w15:val="{2C12F97A-65C8-41C1-A478-3DE247FE0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4609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E5D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E5D02"/>
  </w:style>
  <w:style w:type="paragraph" w:styleId="Fuzeile">
    <w:name w:val="footer"/>
    <w:basedOn w:val="Standard"/>
    <w:link w:val="FuzeileZchn"/>
    <w:uiPriority w:val="99"/>
    <w:unhideWhenUsed/>
    <w:rsid w:val="00EE5D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E5D02"/>
  </w:style>
  <w:style w:type="paragraph" w:styleId="Sprechblasentext">
    <w:name w:val="Balloon Text"/>
    <w:basedOn w:val="Standard"/>
    <w:link w:val="SprechblasentextZchn"/>
    <w:uiPriority w:val="99"/>
    <w:semiHidden/>
    <w:unhideWhenUsed/>
    <w:rsid w:val="00EE5D0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E5D02"/>
    <w:rPr>
      <w:rFonts w:ascii="Tahoma" w:hAnsi="Tahoma" w:cs="Tahoma"/>
      <w:sz w:val="16"/>
      <w:szCs w:val="16"/>
    </w:rPr>
  </w:style>
  <w:style w:type="paragraph" w:styleId="Listenabsatz">
    <w:name w:val="List Paragraph"/>
    <w:basedOn w:val="Standard"/>
    <w:uiPriority w:val="34"/>
    <w:qFormat/>
    <w:rsid w:val="00616B39"/>
    <w:pPr>
      <w:ind w:left="720"/>
      <w:contextualSpacing/>
    </w:pPr>
  </w:style>
  <w:style w:type="character" w:styleId="Platzhaltertext">
    <w:name w:val="Placeholder Text"/>
    <w:basedOn w:val="Absatz-Standardschriftart"/>
    <w:uiPriority w:val="99"/>
    <w:semiHidden/>
    <w:rsid w:val="00F53749"/>
    <w:rPr>
      <w:color w:val="808080"/>
    </w:rPr>
  </w:style>
  <w:style w:type="character" w:styleId="Hyperlink">
    <w:name w:val="Hyperlink"/>
    <w:basedOn w:val="Absatz-Standardschriftart"/>
    <w:uiPriority w:val="99"/>
    <w:unhideWhenUsed/>
    <w:rsid w:val="00C96C57"/>
    <w:rPr>
      <w:color w:val="0000FF" w:themeColor="hyperlink"/>
      <w:u w:val="single"/>
    </w:rPr>
  </w:style>
  <w:style w:type="character" w:customStyle="1" w:styleId="berschrift1Zchn">
    <w:name w:val="Überschrift 1 Zchn"/>
    <w:basedOn w:val="Absatz-Standardschriftart"/>
    <w:link w:val="berschrift1"/>
    <w:uiPriority w:val="9"/>
    <w:rsid w:val="00B46096"/>
    <w:rPr>
      <w:rFonts w:asciiTheme="majorHAnsi" w:eastAsiaTheme="majorEastAsia" w:hAnsiTheme="majorHAnsi" w:cstheme="majorBidi"/>
      <w:color w:val="365F91" w:themeColor="accent1" w:themeShade="BF"/>
      <w:sz w:val="32"/>
      <w:szCs w:val="32"/>
      <w:lang w:eastAsia="de-DE"/>
    </w:rPr>
  </w:style>
  <w:style w:type="paragraph" w:styleId="Literaturverzeichnis">
    <w:name w:val="Bibliography"/>
    <w:basedOn w:val="Standard"/>
    <w:next w:val="Standard"/>
    <w:uiPriority w:val="37"/>
    <w:unhideWhenUsed/>
    <w:rsid w:val="00B46096"/>
  </w:style>
  <w:style w:type="paragraph" w:styleId="StandardWeb">
    <w:name w:val="Normal (Web)"/>
    <w:basedOn w:val="Standard"/>
    <w:uiPriority w:val="99"/>
    <w:semiHidden/>
    <w:unhideWhenUsed/>
    <w:rsid w:val="004E3301"/>
    <w:pPr>
      <w:spacing w:before="100" w:beforeAutospacing="1" w:after="144"/>
    </w:pPr>
    <w:rPr>
      <w:rFonts w:ascii="Times New Roman" w:eastAsia="Times New Roman" w:hAnsi="Times New Roman" w:cs="Times New Roman"/>
      <w:sz w:val="24"/>
      <w:szCs w:val="24"/>
      <w:lang w:val="en-US"/>
    </w:rPr>
  </w:style>
  <w:style w:type="paragraph" w:styleId="Titel">
    <w:name w:val="Title"/>
    <w:basedOn w:val="Standard"/>
    <w:next w:val="Standard"/>
    <w:link w:val="TitelZchn"/>
    <w:uiPriority w:val="10"/>
    <w:qFormat/>
    <w:rsid w:val="00F55F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55F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596981">
      <w:bodyDiv w:val="1"/>
      <w:marLeft w:val="0"/>
      <w:marRight w:val="0"/>
      <w:marTop w:val="0"/>
      <w:marBottom w:val="0"/>
      <w:divBdr>
        <w:top w:val="none" w:sz="0" w:space="0" w:color="auto"/>
        <w:left w:val="none" w:sz="0" w:space="0" w:color="auto"/>
        <w:bottom w:val="none" w:sz="0" w:space="0" w:color="auto"/>
        <w:right w:val="none" w:sz="0" w:space="0" w:color="auto"/>
      </w:divBdr>
    </w:div>
    <w:div w:id="522943134">
      <w:bodyDiv w:val="1"/>
      <w:marLeft w:val="0"/>
      <w:marRight w:val="0"/>
      <w:marTop w:val="0"/>
      <w:marBottom w:val="0"/>
      <w:divBdr>
        <w:top w:val="none" w:sz="0" w:space="0" w:color="auto"/>
        <w:left w:val="none" w:sz="0" w:space="0" w:color="auto"/>
        <w:bottom w:val="none" w:sz="0" w:space="0" w:color="auto"/>
        <w:right w:val="none" w:sz="0" w:space="0" w:color="auto"/>
      </w:divBdr>
    </w:div>
    <w:div w:id="539786784">
      <w:bodyDiv w:val="1"/>
      <w:marLeft w:val="0"/>
      <w:marRight w:val="0"/>
      <w:marTop w:val="0"/>
      <w:marBottom w:val="0"/>
      <w:divBdr>
        <w:top w:val="none" w:sz="0" w:space="0" w:color="auto"/>
        <w:left w:val="none" w:sz="0" w:space="0" w:color="auto"/>
        <w:bottom w:val="none" w:sz="0" w:space="0" w:color="auto"/>
        <w:right w:val="none" w:sz="0" w:space="0" w:color="auto"/>
      </w:divBdr>
    </w:div>
    <w:div w:id="684484096">
      <w:bodyDiv w:val="1"/>
      <w:marLeft w:val="0"/>
      <w:marRight w:val="0"/>
      <w:marTop w:val="0"/>
      <w:marBottom w:val="0"/>
      <w:divBdr>
        <w:top w:val="none" w:sz="0" w:space="0" w:color="auto"/>
        <w:left w:val="none" w:sz="0" w:space="0" w:color="auto"/>
        <w:bottom w:val="none" w:sz="0" w:space="0" w:color="auto"/>
        <w:right w:val="none" w:sz="0" w:space="0" w:color="auto"/>
      </w:divBdr>
    </w:div>
    <w:div w:id="856508184">
      <w:bodyDiv w:val="1"/>
      <w:marLeft w:val="0"/>
      <w:marRight w:val="0"/>
      <w:marTop w:val="0"/>
      <w:marBottom w:val="0"/>
      <w:divBdr>
        <w:top w:val="none" w:sz="0" w:space="0" w:color="auto"/>
        <w:left w:val="none" w:sz="0" w:space="0" w:color="auto"/>
        <w:bottom w:val="none" w:sz="0" w:space="0" w:color="auto"/>
        <w:right w:val="none" w:sz="0" w:space="0" w:color="auto"/>
      </w:divBdr>
    </w:div>
    <w:div w:id="1305232887">
      <w:bodyDiv w:val="1"/>
      <w:marLeft w:val="0"/>
      <w:marRight w:val="0"/>
      <w:marTop w:val="0"/>
      <w:marBottom w:val="0"/>
      <w:divBdr>
        <w:top w:val="none" w:sz="0" w:space="0" w:color="auto"/>
        <w:left w:val="none" w:sz="0" w:space="0" w:color="auto"/>
        <w:bottom w:val="none" w:sz="0" w:space="0" w:color="auto"/>
        <w:right w:val="none" w:sz="0" w:space="0" w:color="auto"/>
      </w:divBdr>
    </w:div>
    <w:div w:id="1630932688">
      <w:bodyDiv w:val="1"/>
      <w:marLeft w:val="0"/>
      <w:marRight w:val="0"/>
      <w:marTop w:val="0"/>
      <w:marBottom w:val="0"/>
      <w:divBdr>
        <w:top w:val="none" w:sz="0" w:space="0" w:color="auto"/>
        <w:left w:val="none" w:sz="0" w:space="0" w:color="auto"/>
        <w:bottom w:val="none" w:sz="0" w:space="0" w:color="auto"/>
        <w:right w:val="none" w:sz="0" w:space="0" w:color="auto"/>
      </w:divBdr>
    </w:div>
    <w:div w:id="1787459948">
      <w:bodyDiv w:val="1"/>
      <w:marLeft w:val="0"/>
      <w:marRight w:val="0"/>
      <w:marTop w:val="0"/>
      <w:marBottom w:val="0"/>
      <w:divBdr>
        <w:top w:val="none" w:sz="0" w:space="0" w:color="auto"/>
        <w:left w:val="none" w:sz="0" w:space="0" w:color="auto"/>
        <w:bottom w:val="none" w:sz="0" w:space="0" w:color="auto"/>
        <w:right w:val="none" w:sz="0" w:space="0" w:color="auto"/>
      </w:divBdr>
    </w:div>
    <w:div w:id="1828092489">
      <w:bodyDiv w:val="1"/>
      <w:marLeft w:val="0"/>
      <w:marRight w:val="0"/>
      <w:marTop w:val="0"/>
      <w:marBottom w:val="0"/>
      <w:divBdr>
        <w:top w:val="none" w:sz="0" w:space="0" w:color="auto"/>
        <w:left w:val="none" w:sz="0" w:space="0" w:color="auto"/>
        <w:bottom w:val="none" w:sz="0" w:space="0" w:color="auto"/>
        <w:right w:val="none" w:sz="0" w:space="0" w:color="auto"/>
      </w:divBdr>
    </w:div>
    <w:div w:id="1949653494">
      <w:bodyDiv w:val="1"/>
      <w:marLeft w:val="0"/>
      <w:marRight w:val="0"/>
      <w:marTop w:val="0"/>
      <w:marBottom w:val="0"/>
      <w:divBdr>
        <w:top w:val="none" w:sz="0" w:space="0" w:color="auto"/>
        <w:left w:val="none" w:sz="0" w:space="0" w:color="auto"/>
        <w:bottom w:val="none" w:sz="0" w:space="0" w:color="auto"/>
        <w:right w:val="none" w:sz="0" w:space="0" w:color="auto"/>
      </w:divBdr>
    </w:div>
    <w:div w:id="1989430550">
      <w:bodyDiv w:val="1"/>
      <w:marLeft w:val="0"/>
      <w:marRight w:val="0"/>
      <w:marTop w:val="0"/>
      <w:marBottom w:val="0"/>
      <w:divBdr>
        <w:top w:val="none" w:sz="0" w:space="0" w:color="auto"/>
        <w:left w:val="none" w:sz="0" w:space="0" w:color="auto"/>
        <w:bottom w:val="none" w:sz="0" w:space="0" w:color="auto"/>
        <w:right w:val="none" w:sz="0" w:space="0" w:color="auto"/>
      </w:divBdr>
    </w:div>
    <w:div w:id="206008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michael.vanek@fra-uas.de"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mailto:virginia.kramer@fra-uas.d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maria.ledezmaescobedo@stud.fra-uas.d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llin.at/p/bausatz-drei-in-reih-v1-0-81108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fahim@stud.fra-uas.de" TargetMode="External"/><Relationship Id="rId23" Type="http://schemas.openxmlformats.org/officeDocument/2006/relationships/fontTable" Target="fontTable.xml"/><Relationship Id="rId10" Type="http://schemas.openxmlformats.org/officeDocument/2006/relationships/hyperlink" Target="https://de.mathworks.com/discovery/arduino-programming-matlab-simulink.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e.mathworks.com/hardware-support/arduino.html" TargetMode="External"/><Relationship Id="rId14" Type="http://schemas.openxmlformats.org/officeDocument/2006/relationships/hyperlink" Target="mailto:thebert@fra-uas.de" TargetMode="Externa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Work\Vorlagen\Versuchsanleitung.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Rag20</b:Tag>
    <b:SourceType>InternetSite</b:SourceType>
    <b:Guid>{9C100DB3-348F-485C-981F-C23C8D705E1D}</b:Guid>
    <b:Title>youtube.com</b:Title>
    <b:Year>2020</b:Year>
    <b:Author>
      <b:Author>
        <b:NameList>
          <b:Person>
            <b:Last>Vadlamani</b:Last>
            <b:First>RaghuRam</b:First>
          </b:Person>
        </b:NameList>
      </b:Author>
    </b:Author>
    <b:Month>Juli</b:Month>
    <b:YearAccessed>2021</b:YearAccessed>
    <b:MonthAccessed>07</b:MonthAccessed>
    <b:DayAccessed>29</b:DayAccessed>
    <b:URL>https://www.youtube.com/watch?v=Xz6ZvBIoo44&amp;list=PLmhhwyWY4JLZ7O2p06N6WMVwLm-nSMq6n</b:URL>
    <b:Day>29</b:Day>
    <b:RefOrder>1</b:RefOrder>
  </b:Source>
  <b:Source>
    <b:Tag>Mat21</b:Tag>
    <b:SourceType>InternetSite</b:SourceType>
    <b:Guid>{F93BA871-7B13-4907-AF1D-B95DDC05E843}</b:Guid>
    <b:Author>
      <b:Author>
        <b:NameList>
          <b:Person>
            <b:Last>Mathworks Support Team</b:Last>
          </b:Person>
        </b:NameList>
      </b:Author>
    </b:Author>
    <b:Title>https://de.mathworks.com</b:Title>
    <b:ProductionCompany>Mathworks</b:ProductionCompany>
    <b:Year>2021</b:Year>
    <b:Month>April</b:Month>
    <b:YearAccessed>2021</b:YearAccessed>
    <b:MonthAccessed>Juli</b:MonthAccessed>
    <b:DayAccessed>28</b:DayAccessed>
    <b:URL>https://de.mathworks.com/matlabcentral/answers/242924-arduino-support-from-matlab-and-simulink-across-releases?s_tid=answers_rc1-1_p1_Topic</b:URL>
    <b:RefOrder>3</b:RefOrder>
  </b:Source>
  <b:Source>
    <b:Tag>Rag21</b:Tag>
    <b:SourceType>InternetSite</b:SourceType>
    <b:Guid>{A3444E74-1342-4119-B6D1-EE14EFF51E34}</b:Guid>
    <b:Year>2021</b:Year>
    <b:Author>
      <b:Author>
        <b:NameList>
          <b:Person>
            <b:Last>Vadlamani</b:Last>
            <b:First>Raghuram</b:First>
          </b:Person>
        </b:NameList>
      </b:Author>
    </b:Author>
    <b:Month>Juli</b:Month>
    <b:Day>29</b:Day>
    <b:URL>https://www.dropbox.com/sh/13la1iqy8b9kh8s/AACVSatB9VZHoHlk_OUyfIRGa?dl=0</b:URL>
    <b:RefOrder>2</b:RefOrder>
  </b:Source>
  <b:Source>
    <b:Tag>Dje21</b:Tag>
    <b:SourceType>Report</b:SourceType>
    <b:Guid>{EB7E99B7-B4A2-4791-9DB8-FA2E6D660E38}</b:Guid>
    <b:Author>
      <b:Author>
        <b:NameList>
          <b:Person>
            <b:Last>Balci</b:Last>
          </b:Person>
          <b:Person>
            <b:Last>Djeukeu</b:Last>
          </b:Person>
          <b:Person>
            <b:Last>Tinsner</b:Last>
          </b:Person>
        </b:NameList>
      </b:Author>
    </b:Author>
    <b:Year>2021</b:Year>
    <b:Month>Juli</b:Month>
    <b:Day>29</b:Day>
    <b:URL>https://www.dropbox.com/sh/13la1iqy8b9kh8s/AACVSatB9VZHoHlk_OUyfIRGa?dl=0</b:URL>
    <b:Title>Programmierung eines Miniatur Roboters in Simulink</b:Title>
    <b:RefOrder>4</b:RefOrder>
  </b:Source>
  <b:Source>
    <b:Tag>Bal21</b:Tag>
    <b:SourceType>InternetSite</b:SourceType>
    <b:Guid>{DC72E584-F798-46B0-AF98-E1CEB8FC75F2}</b:Guid>
    <b:Author>
      <b:Author>
        <b:NameList>
          <b:Person>
            <b:Last>Balci</b:Last>
          </b:Person>
          <b:Person>
            <b:Last>Djeukeu</b:Last>
          </b:Person>
          <b:Person>
            <b:Last>Tinsner</b:Last>
          </b:Person>
        </b:NameList>
      </b:Author>
    </b:Author>
    <b:YearAccessed>2021</b:YearAccessed>
    <b:MonthAccessed>Juli</b:MonthAccessed>
    <b:DayAccessed>29</b:DayAccessed>
    <b:URL>https://www.dropbox.com/sh/13la1iqy8b9kh8s/AACVSatB9VZHoHlk_OUyfIRGa?dl=0</b:URL>
    <b:RefOrder>5</b:RefOrder>
  </b:Source>
</b:Sources>
</file>

<file path=customXml/itemProps1.xml><?xml version="1.0" encoding="utf-8"?>
<ds:datastoreItem xmlns:ds="http://schemas.openxmlformats.org/officeDocument/2006/customXml" ds:itemID="{54803058-8DAF-4946-8C9D-337541CEB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Versuchsanleitung.dotx</Template>
  <TotalTime>0</TotalTime>
  <Pages>3</Pages>
  <Words>628</Words>
  <Characters>3963</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John Porno Enterprises</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Karsten</dc:creator>
  <cp:lastModifiedBy>Thomas Hebert</cp:lastModifiedBy>
  <cp:revision>30</cp:revision>
  <cp:lastPrinted>2024-08-04T23:19:00Z</cp:lastPrinted>
  <dcterms:created xsi:type="dcterms:W3CDTF">2025-08-11T14:43:00Z</dcterms:created>
  <dcterms:modified xsi:type="dcterms:W3CDTF">2025-08-14T07:38:00Z</dcterms:modified>
</cp:coreProperties>
</file>